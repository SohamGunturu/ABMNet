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660BD" w14:textId="1712FF7A" w:rsidR="00D7510D" w:rsidRPr="00DA392E" w:rsidRDefault="00135EA5" w:rsidP="00DA392E">
      <w:pPr>
        <w:pStyle w:val="NoSpacing"/>
        <w:jc w:val="center"/>
        <w:rPr>
          <w:rFonts w:ascii="Times New Roman" w:hAnsi="Times New Roman" w:cs="Times New Roman"/>
          <w:b/>
          <w:u w:val="single"/>
        </w:rPr>
      </w:pPr>
      <w:r w:rsidRPr="00D55DE4">
        <w:rPr>
          <w:rFonts w:ascii="Times New Roman" w:hAnsi="Times New Roman" w:cs="Times New Roman"/>
          <w:b/>
          <w:u w:val="single"/>
        </w:rPr>
        <w:t>Personal, Background, and Future Goals Statement</w:t>
      </w:r>
    </w:p>
    <w:p w14:paraId="604DD592" w14:textId="269845E5" w:rsidR="00DA392E" w:rsidRDefault="00DA392E" w:rsidP="001E1978">
      <w:pPr>
        <w:pStyle w:val="NoSpacing"/>
        <w:ind w:firstLine="720"/>
        <w:rPr>
          <w:rFonts w:ascii="Times New Roman" w:hAnsi="Times New Roman" w:cs="Times New Roman"/>
          <w:color w:val="0E101A"/>
        </w:rPr>
      </w:pPr>
      <w:r w:rsidRPr="00DA392E">
        <w:rPr>
          <w:rFonts w:ascii="Times New Roman" w:hAnsi="Times New Roman" w:cs="Times New Roman"/>
          <w:color w:val="0E101A"/>
        </w:rPr>
        <w:t>He was my best friend and my bully, my confidant and my rival. My older brother suffered a stroke in his first year of college, paralyzing the left side of his body. Watching him in recovery for 6 months, I knew he would never fully use his left hand again. Yet this injury that would typically have hindered his engineering studies was instead overcome through the application of years of artificial intelligence research; namely, a speech-to-text app. Today, my brother is a medical student finishing his dissertation. Seeing how new natural language processing technologies alleviated aspects of his physical ailments was awe-inspiring</w:t>
      </w:r>
      <w:r w:rsidR="001E1978">
        <w:rPr>
          <w:rFonts w:ascii="Times New Roman" w:hAnsi="Times New Roman" w:cs="Times New Roman"/>
          <w:color w:val="0E101A"/>
        </w:rPr>
        <w:t>, and</w:t>
      </w:r>
      <w:r w:rsidRPr="00DA392E">
        <w:rPr>
          <w:rFonts w:ascii="Times New Roman" w:hAnsi="Times New Roman" w:cs="Times New Roman"/>
          <w:color w:val="0E101A"/>
        </w:rPr>
        <w:t xml:space="preserve"> I embraced my acceptance to the engineering program at the Ohio State University in hopes of researching and one day building new technologies that would help others like my brother. Over the past four years, I have had the pleasure of undertaking interesting projects and working in both a mathematical immunology and computer systems lab. These experiences were eye-opening, and have reinforced my passion for research and my commitment to pursuing a Ph.D. in machine learning.</w:t>
      </w:r>
    </w:p>
    <w:p w14:paraId="24A07A5D" w14:textId="77777777" w:rsidR="001E1978" w:rsidRPr="001E1978" w:rsidRDefault="001E1978" w:rsidP="001E1978">
      <w:pPr>
        <w:pStyle w:val="NoSpacing"/>
        <w:ind w:firstLine="720"/>
        <w:rPr>
          <w:rFonts w:ascii="Times New Roman" w:hAnsi="Times New Roman" w:cs="Times New Roman"/>
          <w:color w:val="0E101A"/>
        </w:rPr>
      </w:pPr>
    </w:p>
    <w:p w14:paraId="206E68C6" w14:textId="77777777" w:rsidR="006252FA" w:rsidRPr="00D55DE4" w:rsidRDefault="006252FA" w:rsidP="00D7510D">
      <w:pPr>
        <w:pStyle w:val="NoSpacing"/>
        <w:rPr>
          <w:rFonts w:ascii="Times New Roman" w:hAnsi="Times New Roman" w:cs="Times New Roman"/>
        </w:rPr>
      </w:pPr>
      <w:r w:rsidRPr="00D55DE4">
        <w:rPr>
          <w:rFonts w:ascii="Times New Roman" w:hAnsi="Times New Roman" w:cs="Times New Roman"/>
          <w:b/>
        </w:rPr>
        <w:t>Intellectual Merit</w:t>
      </w:r>
      <w:r w:rsidR="004556DE" w:rsidRPr="00D55DE4">
        <w:rPr>
          <w:rFonts w:ascii="Times New Roman" w:hAnsi="Times New Roman" w:cs="Times New Roman"/>
          <w:b/>
        </w:rPr>
        <w:t xml:space="preserve"> </w:t>
      </w:r>
    </w:p>
    <w:p w14:paraId="148F8F04" w14:textId="4A31340A" w:rsidR="00DA392E" w:rsidRDefault="00DA392E" w:rsidP="00DA392E">
      <w:pPr>
        <w:pStyle w:val="NormalWeb"/>
        <w:spacing w:before="0" w:beforeAutospacing="0" w:after="0" w:afterAutospacing="0"/>
        <w:ind w:firstLine="720"/>
        <w:rPr>
          <w:color w:val="0E101A"/>
          <w:sz w:val="22"/>
          <w:szCs w:val="22"/>
        </w:rPr>
      </w:pPr>
      <w:r w:rsidRPr="00DA392E">
        <w:rPr>
          <w:color w:val="0E101A"/>
          <w:sz w:val="22"/>
          <w:szCs w:val="22"/>
        </w:rPr>
        <w:t xml:space="preserve">My journey into solving open-ended problems began in freshman year with the Honors Engineering Robotics competition. Despite minimal prior experience in hardware and software design, my team was tasked with building a robot to precisely navigate an obstacle course and complete complex motor tasks. In the process, I learned to write bills of materials, plan design schedules, and embrace the software challenges of programming a robot. While the technical knowledge I gained was valuable, I was surprised to find the social aspects of the work just as meaningful. Learning to collaborate effectively with my peers taught me the importance of communication and flexibility when working as a team. To balance everyone’s outside time commitments and rigorous coursework meant building flexible schedules that still met </w:t>
      </w:r>
      <w:r w:rsidR="00C07CF8" w:rsidRPr="00DA392E">
        <w:rPr>
          <w:color w:val="0E101A"/>
          <w:sz w:val="22"/>
          <w:szCs w:val="22"/>
        </w:rPr>
        <w:t>deadlines and</w:t>
      </w:r>
      <w:r w:rsidRPr="00DA392E">
        <w:rPr>
          <w:color w:val="0E101A"/>
          <w:sz w:val="22"/>
          <w:szCs w:val="22"/>
        </w:rPr>
        <w:t xml:space="preserve"> addressing the technical needs of the project while being sensitive to everyone’s personal needs required compassion and tact in managing group messages and communication. Through this process, I realized that it was not only the technical skills of each individual on our team that drove our progress, but also</w:t>
      </w:r>
      <w:r w:rsidR="000D26CF">
        <w:rPr>
          <w:color w:val="0E101A"/>
          <w:sz w:val="22"/>
          <w:szCs w:val="22"/>
        </w:rPr>
        <w:t>,</w:t>
      </w:r>
      <w:r w:rsidRPr="00DA392E">
        <w:rPr>
          <w:color w:val="0E101A"/>
          <w:sz w:val="22"/>
          <w:szCs w:val="22"/>
        </w:rPr>
        <w:t xml:space="preserve"> and perhaps</w:t>
      </w:r>
      <w:r w:rsidR="00B43E09">
        <w:rPr>
          <w:color w:val="0E101A"/>
          <w:sz w:val="22"/>
          <w:szCs w:val="22"/>
        </w:rPr>
        <w:t xml:space="preserve"> equally</w:t>
      </w:r>
      <w:r w:rsidR="00E24D7B">
        <w:rPr>
          <w:color w:val="0E101A"/>
          <w:sz w:val="22"/>
          <w:szCs w:val="22"/>
        </w:rPr>
        <w:t xml:space="preserve"> as</w:t>
      </w:r>
      <w:r w:rsidR="00B43E09">
        <w:rPr>
          <w:color w:val="0E101A"/>
          <w:sz w:val="22"/>
          <w:szCs w:val="22"/>
        </w:rPr>
        <w:t xml:space="preserve"> important</w:t>
      </w:r>
      <w:r w:rsidRPr="00DA392E">
        <w:rPr>
          <w:color w:val="0E101A"/>
          <w:sz w:val="22"/>
          <w:szCs w:val="22"/>
        </w:rPr>
        <w:t>, our collaboration. Though the final Robotics competition was canceled due to the onset of the Covid-19 pandemic, I still finished the work with a deep sense of fulfillment: We fully constructed and programmed our robot to complete the obstacle course and accomplish all bonus objectives, meaning I got to both challenge myself and tackle open-ended problems with teammates who later became friends. </w:t>
      </w:r>
    </w:p>
    <w:p w14:paraId="5B537185" w14:textId="3F7B1FFD" w:rsidR="005C0766" w:rsidRPr="00DA392E" w:rsidRDefault="005C0766" w:rsidP="00DA392E">
      <w:pPr>
        <w:pStyle w:val="NormalWeb"/>
        <w:spacing w:before="0" w:beforeAutospacing="0" w:after="0" w:afterAutospacing="0"/>
        <w:ind w:firstLine="720"/>
        <w:rPr>
          <w:sz w:val="22"/>
          <w:szCs w:val="22"/>
        </w:rPr>
      </w:pPr>
      <w:r>
        <w:rPr>
          <w:color w:val="0E101A"/>
          <w:sz w:val="22"/>
          <w:szCs w:val="22"/>
        </w:rPr>
        <w:t xml:space="preserve">I continued my journey </w:t>
      </w:r>
      <w:r w:rsidR="000D26CF">
        <w:rPr>
          <w:color w:val="0E101A"/>
          <w:sz w:val="22"/>
          <w:szCs w:val="22"/>
        </w:rPr>
        <w:t>of</w:t>
      </w:r>
      <w:r w:rsidR="00345FBD">
        <w:rPr>
          <w:color w:val="0E101A"/>
          <w:sz w:val="22"/>
          <w:szCs w:val="22"/>
        </w:rPr>
        <w:t xml:space="preserve"> working on open-ended problems </w:t>
      </w:r>
      <w:r w:rsidR="006221F5">
        <w:rPr>
          <w:color w:val="0E101A"/>
          <w:sz w:val="22"/>
          <w:szCs w:val="22"/>
        </w:rPr>
        <w:t>through</w:t>
      </w:r>
      <w:r>
        <w:rPr>
          <w:color w:val="0E101A"/>
          <w:sz w:val="22"/>
          <w:szCs w:val="22"/>
        </w:rPr>
        <w:t xml:space="preserve"> a</w:t>
      </w:r>
      <w:r w:rsidR="008E2BF0">
        <w:rPr>
          <w:color w:val="0E101A"/>
          <w:sz w:val="22"/>
          <w:szCs w:val="22"/>
        </w:rPr>
        <w:t xml:space="preserve"> summer</w:t>
      </w:r>
      <w:r>
        <w:rPr>
          <w:color w:val="0E101A"/>
          <w:sz w:val="22"/>
          <w:szCs w:val="22"/>
        </w:rPr>
        <w:t xml:space="preserve"> internship at </w:t>
      </w:r>
      <w:r w:rsidR="008E2BF0">
        <w:rPr>
          <w:color w:val="0E101A"/>
          <w:sz w:val="22"/>
          <w:szCs w:val="22"/>
        </w:rPr>
        <w:t>the</w:t>
      </w:r>
      <w:r>
        <w:rPr>
          <w:color w:val="0E101A"/>
          <w:sz w:val="22"/>
          <w:szCs w:val="22"/>
        </w:rPr>
        <w:t xml:space="preserve"> Ohio State </w:t>
      </w:r>
      <w:r w:rsidR="00217411">
        <w:rPr>
          <w:color w:val="0E101A"/>
          <w:sz w:val="22"/>
          <w:szCs w:val="22"/>
        </w:rPr>
        <w:t>tech startup, Converge Technologies</w:t>
      </w:r>
      <w:r>
        <w:rPr>
          <w:color w:val="0E101A"/>
          <w:sz w:val="22"/>
          <w:szCs w:val="22"/>
        </w:rPr>
        <w:t xml:space="preserve">. </w:t>
      </w:r>
      <w:r w:rsidR="00217411">
        <w:rPr>
          <w:color w:val="0E101A"/>
          <w:sz w:val="22"/>
          <w:szCs w:val="22"/>
        </w:rPr>
        <w:t xml:space="preserve">Working with mechanical and electrical engineers, I collaborated across a multitude of interdisciplinary projects. From </w:t>
      </w:r>
      <w:r w:rsidR="00EB53EE">
        <w:rPr>
          <w:color w:val="0E101A"/>
          <w:sz w:val="22"/>
          <w:szCs w:val="22"/>
        </w:rPr>
        <w:t>computing optical specifications</w:t>
      </w:r>
      <w:r w:rsidR="00217411">
        <w:rPr>
          <w:color w:val="0E101A"/>
          <w:sz w:val="22"/>
          <w:szCs w:val="22"/>
        </w:rPr>
        <w:t xml:space="preserve"> for long</w:t>
      </w:r>
      <w:r w:rsidR="00A36350">
        <w:rPr>
          <w:color w:val="0E101A"/>
          <w:sz w:val="22"/>
          <w:szCs w:val="22"/>
        </w:rPr>
        <w:t>-</w:t>
      </w:r>
      <w:r w:rsidR="00217411">
        <w:rPr>
          <w:color w:val="0E101A"/>
          <w:sz w:val="22"/>
          <w:szCs w:val="22"/>
        </w:rPr>
        <w:t xml:space="preserve">range camera systems, testing </w:t>
      </w:r>
      <w:r w:rsidR="002A6FF6">
        <w:rPr>
          <w:color w:val="0E101A"/>
          <w:sz w:val="22"/>
          <w:szCs w:val="22"/>
        </w:rPr>
        <w:t xml:space="preserve">prototype </w:t>
      </w:r>
      <w:r w:rsidR="00217411">
        <w:rPr>
          <w:color w:val="0E101A"/>
          <w:sz w:val="22"/>
          <w:szCs w:val="22"/>
        </w:rPr>
        <w:t xml:space="preserve">sensors, and writing firmware </w:t>
      </w:r>
      <w:r w:rsidR="00324B73">
        <w:rPr>
          <w:color w:val="0E101A"/>
          <w:sz w:val="22"/>
          <w:szCs w:val="22"/>
        </w:rPr>
        <w:t>for</w:t>
      </w:r>
      <w:r w:rsidR="00217411">
        <w:rPr>
          <w:color w:val="0E101A"/>
          <w:sz w:val="22"/>
          <w:szCs w:val="22"/>
        </w:rPr>
        <w:t xml:space="preserve"> industrial </w:t>
      </w:r>
      <w:r w:rsidR="00486062">
        <w:rPr>
          <w:color w:val="0E101A"/>
          <w:sz w:val="22"/>
          <w:szCs w:val="22"/>
        </w:rPr>
        <w:t>freezer</w:t>
      </w:r>
      <w:r w:rsidR="00217411">
        <w:rPr>
          <w:color w:val="0E101A"/>
          <w:sz w:val="22"/>
          <w:szCs w:val="22"/>
        </w:rPr>
        <w:t>s,</w:t>
      </w:r>
      <w:r w:rsidR="00C07CF8">
        <w:rPr>
          <w:color w:val="0E101A"/>
          <w:sz w:val="22"/>
          <w:szCs w:val="22"/>
        </w:rPr>
        <w:t xml:space="preserve"> </w:t>
      </w:r>
      <w:r w:rsidR="00AE27C7">
        <w:rPr>
          <w:color w:val="0E101A"/>
          <w:sz w:val="22"/>
          <w:szCs w:val="22"/>
        </w:rPr>
        <w:t xml:space="preserve">I initially </w:t>
      </w:r>
      <w:r w:rsidR="00FC18B7">
        <w:rPr>
          <w:color w:val="0E101A"/>
          <w:sz w:val="22"/>
          <w:szCs w:val="22"/>
        </w:rPr>
        <w:t xml:space="preserve">understood </w:t>
      </w:r>
      <w:r w:rsidR="00C07CF8">
        <w:rPr>
          <w:color w:val="0E101A"/>
          <w:sz w:val="22"/>
          <w:szCs w:val="22"/>
        </w:rPr>
        <w:t>very little</w:t>
      </w:r>
      <w:r w:rsidR="00FC18B7">
        <w:rPr>
          <w:color w:val="0E101A"/>
          <w:sz w:val="22"/>
          <w:szCs w:val="22"/>
        </w:rPr>
        <w:t xml:space="preserve"> of</w:t>
      </w:r>
      <w:r w:rsidR="005E72AD">
        <w:rPr>
          <w:color w:val="0E101A"/>
          <w:sz w:val="22"/>
          <w:szCs w:val="22"/>
        </w:rPr>
        <w:t xml:space="preserve"> </w:t>
      </w:r>
      <w:r w:rsidR="00FC18B7">
        <w:rPr>
          <w:color w:val="0E101A"/>
          <w:sz w:val="22"/>
          <w:szCs w:val="22"/>
        </w:rPr>
        <w:t>the</w:t>
      </w:r>
      <w:r w:rsidR="0085350B">
        <w:rPr>
          <w:color w:val="0E101A"/>
          <w:sz w:val="22"/>
          <w:szCs w:val="22"/>
        </w:rPr>
        <w:t xml:space="preserve"> technical</w:t>
      </w:r>
      <w:r w:rsidR="00FC18B7">
        <w:rPr>
          <w:color w:val="0E101A"/>
          <w:sz w:val="22"/>
          <w:szCs w:val="22"/>
        </w:rPr>
        <w:t xml:space="preserve"> lingo</w:t>
      </w:r>
      <w:r w:rsidR="005E72AD">
        <w:rPr>
          <w:color w:val="0E101A"/>
          <w:sz w:val="22"/>
          <w:szCs w:val="22"/>
        </w:rPr>
        <w:t xml:space="preserve"> thrown around in group meetings</w:t>
      </w:r>
      <w:r w:rsidR="00FD5143">
        <w:rPr>
          <w:color w:val="0E101A"/>
          <w:sz w:val="22"/>
          <w:szCs w:val="22"/>
        </w:rPr>
        <w:t>.</w:t>
      </w:r>
      <w:r w:rsidR="00B02F89">
        <w:rPr>
          <w:color w:val="0E101A"/>
          <w:sz w:val="22"/>
          <w:szCs w:val="22"/>
        </w:rPr>
        <w:t xml:space="preserve"> </w:t>
      </w:r>
      <w:r w:rsidR="002A6FF6">
        <w:rPr>
          <w:color w:val="0E101A"/>
          <w:sz w:val="22"/>
          <w:szCs w:val="22"/>
        </w:rPr>
        <w:t xml:space="preserve">As </w:t>
      </w:r>
      <w:r w:rsidR="008E2BF0">
        <w:rPr>
          <w:color w:val="0E101A"/>
          <w:sz w:val="22"/>
          <w:szCs w:val="22"/>
        </w:rPr>
        <w:t xml:space="preserve">painfully </w:t>
      </w:r>
      <w:r w:rsidR="002A6FF6">
        <w:rPr>
          <w:color w:val="0E101A"/>
          <w:sz w:val="22"/>
          <w:szCs w:val="22"/>
        </w:rPr>
        <w:t xml:space="preserve">uncomfortable as it </w:t>
      </w:r>
      <w:r w:rsidR="008E2BF0">
        <w:rPr>
          <w:color w:val="0E101A"/>
          <w:sz w:val="22"/>
          <w:szCs w:val="22"/>
        </w:rPr>
        <w:t xml:space="preserve">was to </w:t>
      </w:r>
      <w:r w:rsidR="005E72AD">
        <w:rPr>
          <w:color w:val="0E101A"/>
          <w:sz w:val="22"/>
          <w:szCs w:val="22"/>
        </w:rPr>
        <w:t>confront my lack of understanding</w:t>
      </w:r>
      <w:r w:rsidR="008E2BF0">
        <w:rPr>
          <w:color w:val="0E101A"/>
          <w:sz w:val="22"/>
          <w:szCs w:val="22"/>
        </w:rPr>
        <w:t>,</w:t>
      </w:r>
      <w:r w:rsidR="002A6FF6">
        <w:rPr>
          <w:color w:val="0E101A"/>
          <w:sz w:val="22"/>
          <w:szCs w:val="22"/>
        </w:rPr>
        <w:t xml:space="preserve"> </w:t>
      </w:r>
      <w:r w:rsidR="00323E9D">
        <w:rPr>
          <w:color w:val="0E101A"/>
          <w:sz w:val="22"/>
          <w:szCs w:val="22"/>
        </w:rPr>
        <w:t xml:space="preserve">there was no excuse </w:t>
      </w:r>
      <w:r w:rsidR="007A4F93">
        <w:rPr>
          <w:color w:val="0E101A"/>
          <w:sz w:val="22"/>
          <w:szCs w:val="22"/>
        </w:rPr>
        <w:t>for</w:t>
      </w:r>
      <w:r w:rsidR="005E72AD">
        <w:rPr>
          <w:color w:val="0E101A"/>
          <w:sz w:val="22"/>
          <w:szCs w:val="22"/>
        </w:rPr>
        <w:t xml:space="preserve"> </w:t>
      </w:r>
      <w:r w:rsidR="00323E9D">
        <w:rPr>
          <w:color w:val="0E101A"/>
          <w:sz w:val="22"/>
          <w:szCs w:val="22"/>
        </w:rPr>
        <w:t>doing a poor job.</w:t>
      </w:r>
      <w:r w:rsidR="004136E4">
        <w:rPr>
          <w:color w:val="0E101A"/>
          <w:sz w:val="22"/>
          <w:szCs w:val="22"/>
        </w:rPr>
        <w:t xml:space="preserve"> Soon,</w:t>
      </w:r>
      <w:r w:rsidR="00323E9D">
        <w:rPr>
          <w:color w:val="0E101A"/>
          <w:sz w:val="22"/>
          <w:szCs w:val="22"/>
        </w:rPr>
        <w:t xml:space="preserve"> Google became my best </w:t>
      </w:r>
      <w:r w:rsidR="002F7630">
        <w:rPr>
          <w:color w:val="0E101A"/>
          <w:sz w:val="22"/>
          <w:szCs w:val="22"/>
        </w:rPr>
        <w:t>friend</w:t>
      </w:r>
      <w:r w:rsidR="00F61654">
        <w:rPr>
          <w:color w:val="0E101A"/>
          <w:sz w:val="22"/>
          <w:szCs w:val="22"/>
        </w:rPr>
        <w:t>,</w:t>
      </w:r>
      <w:r w:rsidR="002F7630">
        <w:rPr>
          <w:color w:val="0E101A"/>
          <w:sz w:val="22"/>
          <w:szCs w:val="22"/>
        </w:rPr>
        <w:t xml:space="preserve"> and</w:t>
      </w:r>
      <w:r w:rsidR="00323E9D">
        <w:rPr>
          <w:color w:val="0E101A"/>
          <w:sz w:val="22"/>
          <w:szCs w:val="22"/>
        </w:rPr>
        <w:t xml:space="preserve"> </w:t>
      </w:r>
      <w:r w:rsidR="002A6FF6">
        <w:rPr>
          <w:color w:val="0E101A"/>
          <w:sz w:val="22"/>
          <w:szCs w:val="22"/>
        </w:rPr>
        <w:t>teaching myself</w:t>
      </w:r>
      <w:r w:rsidR="00DE50A0">
        <w:rPr>
          <w:color w:val="0E101A"/>
          <w:sz w:val="22"/>
          <w:szCs w:val="22"/>
        </w:rPr>
        <w:t xml:space="preserve"> </w:t>
      </w:r>
      <w:r w:rsidR="00D31007">
        <w:rPr>
          <w:color w:val="0E101A"/>
          <w:sz w:val="22"/>
          <w:szCs w:val="22"/>
        </w:rPr>
        <w:t xml:space="preserve">online </w:t>
      </w:r>
      <w:r w:rsidR="00DE50A0">
        <w:rPr>
          <w:color w:val="0E101A"/>
          <w:sz w:val="22"/>
          <w:szCs w:val="22"/>
        </w:rPr>
        <w:t xml:space="preserve">about </w:t>
      </w:r>
      <w:r w:rsidR="000C5E4D">
        <w:rPr>
          <w:color w:val="0E101A"/>
          <w:sz w:val="22"/>
          <w:szCs w:val="22"/>
        </w:rPr>
        <w:t xml:space="preserve">a </w:t>
      </w:r>
      <w:r w:rsidR="00F14F51">
        <w:rPr>
          <w:color w:val="0E101A"/>
          <w:sz w:val="22"/>
          <w:szCs w:val="22"/>
        </w:rPr>
        <w:t>new topic</w:t>
      </w:r>
      <w:r w:rsidR="00630869">
        <w:rPr>
          <w:color w:val="0E101A"/>
          <w:sz w:val="22"/>
          <w:szCs w:val="22"/>
        </w:rPr>
        <w:t xml:space="preserve"> </w:t>
      </w:r>
      <w:r w:rsidR="00047846">
        <w:rPr>
          <w:color w:val="0E101A"/>
          <w:sz w:val="22"/>
          <w:szCs w:val="22"/>
        </w:rPr>
        <w:t>each day</w:t>
      </w:r>
      <w:r w:rsidR="004136E4">
        <w:rPr>
          <w:color w:val="0E101A"/>
          <w:sz w:val="22"/>
          <w:szCs w:val="22"/>
        </w:rPr>
        <w:t xml:space="preserve"> </w:t>
      </w:r>
      <w:r w:rsidR="002A6FF6">
        <w:rPr>
          <w:color w:val="0E101A"/>
          <w:sz w:val="22"/>
          <w:szCs w:val="22"/>
        </w:rPr>
        <w:t>became the norm</w:t>
      </w:r>
      <w:r w:rsidR="008E2BF0">
        <w:rPr>
          <w:color w:val="0E101A"/>
          <w:sz w:val="22"/>
          <w:szCs w:val="22"/>
        </w:rPr>
        <w:t xml:space="preserve">. </w:t>
      </w:r>
      <w:r w:rsidR="00D91560">
        <w:rPr>
          <w:color w:val="0E101A"/>
          <w:sz w:val="22"/>
          <w:szCs w:val="22"/>
        </w:rPr>
        <w:t>Eventually, m</w:t>
      </w:r>
      <w:r w:rsidR="00F26AEA">
        <w:rPr>
          <w:color w:val="0E101A"/>
          <w:sz w:val="22"/>
          <w:szCs w:val="22"/>
        </w:rPr>
        <w:t>onths passed</w:t>
      </w:r>
      <w:r w:rsidR="0080605C">
        <w:rPr>
          <w:color w:val="0E101A"/>
          <w:sz w:val="22"/>
          <w:szCs w:val="22"/>
        </w:rPr>
        <w:t>,</w:t>
      </w:r>
      <w:r w:rsidR="00F26AEA">
        <w:rPr>
          <w:color w:val="0E101A"/>
          <w:sz w:val="22"/>
          <w:szCs w:val="22"/>
        </w:rPr>
        <w:t xml:space="preserve"> and</w:t>
      </w:r>
      <w:r w:rsidR="008E2BF0">
        <w:rPr>
          <w:color w:val="0E101A"/>
          <w:sz w:val="22"/>
          <w:szCs w:val="22"/>
        </w:rPr>
        <w:t xml:space="preserve"> my discomfort with the words “I don’t know” subsided. </w:t>
      </w:r>
      <w:r w:rsidR="00F26AEA">
        <w:rPr>
          <w:color w:val="0E101A"/>
          <w:sz w:val="22"/>
          <w:szCs w:val="22"/>
        </w:rPr>
        <w:t>Towards</w:t>
      </w:r>
      <w:r w:rsidR="008E2BF0">
        <w:rPr>
          <w:color w:val="0E101A"/>
          <w:sz w:val="22"/>
          <w:szCs w:val="22"/>
        </w:rPr>
        <w:t xml:space="preserve"> the end of my internship experience, I had learned various aspects of industrial design, the fundamentals of embedded programming, a</w:t>
      </w:r>
      <w:r w:rsidR="00016696">
        <w:rPr>
          <w:color w:val="0E101A"/>
          <w:sz w:val="22"/>
          <w:szCs w:val="22"/>
        </w:rPr>
        <w:t>s well as</w:t>
      </w:r>
      <w:r w:rsidR="008E2BF0">
        <w:rPr>
          <w:color w:val="0E101A"/>
          <w:sz w:val="22"/>
          <w:szCs w:val="22"/>
        </w:rPr>
        <w:t xml:space="preserve"> </w:t>
      </w:r>
      <w:r w:rsidR="00F26AEA">
        <w:rPr>
          <w:color w:val="0E101A"/>
          <w:sz w:val="22"/>
          <w:szCs w:val="22"/>
        </w:rPr>
        <w:t>written</w:t>
      </w:r>
      <w:r w:rsidR="008E2BF0">
        <w:rPr>
          <w:color w:val="0E101A"/>
          <w:sz w:val="22"/>
          <w:szCs w:val="22"/>
        </w:rPr>
        <w:t xml:space="preserve"> firmware that improved</w:t>
      </w:r>
      <w:r w:rsidR="002659CE">
        <w:rPr>
          <w:color w:val="0E101A"/>
          <w:sz w:val="22"/>
          <w:szCs w:val="22"/>
        </w:rPr>
        <w:t xml:space="preserve"> the</w:t>
      </w:r>
      <w:r w:rsidR="008E2BF0">
        <w:rPr>
          <w:color w:val="0E101A"/>
          <w:sz w:val="22"/>
          <w:szCs w:val="22"/>
        </w:rPr>
        <w:t xml:space="preserve"> power efficiency of high-powered motors</w:t>
      </w:r>
      <w:r w:rsidR="003C354B">
        <w:rPr>
          <w:color w:val="0E101A"/>
          <w:sz w:val="22"/>
          <w:szCs w:val="22"/>
        </w:rPr>
        <w:t xml:space="preserve"> for industrial freezers</w:t>
      </w:r>
      <w:r w:rsidR="008E2BF0">
        <w:rPr>
          <w:color w:val="0E101A"/>
          <w:sz w:val="22"/>
          <w:szCs w:val="22"/>
        </w:rPr>
        <w:t xml:space="preserve">. </w:t>
      </w:r>
      <w:r w:rsidR="00EB53EE">
        <w:rPr>
          <w:color w:val="0E101A"/>
          <w:sz w:val="22"/>
          <w:szCs w:val="22"/>
        </w:rPr>
        <w:t xml:space="preserve">Though I had many sleepless nights of self-doubt, my success boosted my self-confidence </w:t>
      </w:r>
      <w:r w:rsidR="00F26AEA">
        <w:rPr>
          <w:color w:val="0E101A"/>
          <w:sz w:val="22"/>
          <w:szCs w:val="22"/>
        </w:rPr>
        <w:t>in my ability to learn anything given the right resources and</w:t>
      </w:r>
      <w:r w:rsidR="00D211D3">
        <w:rPr>
          <w:color w:val="0E101A"/>
          <w:sz w:val="22"/>
          <w:szCs w:val="22"/>
        </w:rPr>
        <w:t xml:space="preserve"> amount of</w:t>
      </w:r>
      <w:r w:rsidR="00F26AEA">
        <w:rPr>
          <w:color w:val="0E101A"/>
          <w:sz w:val="22"/>
          <w:szCs w:val="22"/>
        </w:rPr>
        <w:t xml:space="preserve"> time.</w:t>
      </w:r>
      <w:r w:rsidR="00634899">
        <w:rPr>
          <w:color w:val="0E101A"/>
          <w:sz w:val="22"/>
          <w:szCs w:val="22"/>
        </w:rPr>
        <w:t xml:space="preserve"> </w:t>
      </w:r>
      <w:r w:rsidR="00E92248">
        <w:rPr>
          <w:color w:val="0E101A"/>
          <w:sz w:val="22"/>
          <w:szCs w:val="22"/>
        </w:rPr>
        <w:t>Deeply empowered f</w:t>
      </w:r>
      <w:r w:rsidR="00443E36">
        <w:rPr>
          <w:color w:val="0E101A"/>
          <w:sz w:val="22"/>
          <w:szCs w:val="22"/>
        </w:rPr>
        <w:t xml:space="preserve">rom this </w:t>
      </w:r>
      <w:r w:rsidR="00A86739">
        <w:rPr>
          <w:color w:val="0E101A"/>
          <w:sz w:val="22"/>
          <w:szCs w:val="22"/>
        </w:rPr>
        <w:t>period of self-growth</w:t>
      </w:r>
      <w:r w:rsidR="00443E36">
        <w:rPr>
          <w:color w:val="0E101A"/>
          <w:sz w:val="22"/>
          <w:szCs w:val="22"/>
        </w:rPr>
        <w:t>,</w:t>
      </w:r>
      <w:r w:rsidR="00F26AEA">
        <w:rPr>
          <w:color w:val="0E101A"/>
          <w:sz w:val="22"/>
          <w:szCs w:val="22"/>
        </w:rPr>
        <w:t xml:space="preserve"> </w:t>
      </w:r>
      <w:r w:rsidR="00634899">
        <w:rPr>
          <w:color w:val="0E101A"/>
          <w:sz w:val="22"/>
          <w:szCs w:val="22"/>
        </w:rPr>
        <w:t>m</w:t>
      </w:r>
      <w:r w:rsidR="00F26AEA">
        <w:rPr>
          <w:color w:val="0E101A"/>
          <w:sz w:val="22"/>
          <w:szCs w:val="22"/>
        </w:rPr>
        <w:t xml:space="preserve">y desire to continue </w:t>
      </w:r>
      <w:r w:rsidR="001B2487">
        <w:rPr>
          <w:color w:val="0E101A"/>
          <w:sz w:val="22"/>
          <w:szCs w:val="22"/>
        </w:rPr>
        <w:t>challenging myself with</w:t>
      </w:r>
      <w:r w:rsidR="00D51292">
        <w:rPr>
          <w:color w:val="0E101A"/>
          <w:sz w:val="22"/>
          <w:szCs w:val="22"/>
        </w:rPr>
        <w:t xml:space="preserve"> n</w:t>
      </w:r>
      <w:r w:rsidR="00EC6DB1">
        <w:rPr>
          <w:color w:val="0E101A"/>
          <w:sz w:val="22"/>
          <w:szCs w:val="22"/>
        </w:rPr>
        <w:t>ovel</w:t>
      </w:r>
      <w:r w:rsidR="00D51292">
        <w:rPr>
          <w:color w:val="0E101A"/>
          <w:sz w:val="22"/>
          <w:szCs w:val="22"/>
        </w:rPr>
        <w:t xml:space="preserve"> and interesting problems</w:t>
      </w:r>
      <w:r w:rsidR="004A68F3">
        <w:rPr>
          <w:color w:val="0E101A"/>
          <w:sz w:val="22"/>
          <w:szCs w:val="22"/>
        </w:rPr>
        <w:t xml:space="preserve"> </w:t>
      </w:r>
      <w:r w:rsidR="001F1CB1">
        <w:rPr>
          <w:color w:val="0E101A"/>
          <w:sz w:val="22"/>
          <w:szCs w:val="22"/>
        </w:rPr>
        <w:t>grew.</w:t>
      </w:r>
    </w:p>
    <w:p w14:paraId="626E4206" w14:textId="2A6025BD" w:rsidR="00DA392E" w:rsidRDefault="00DA392E" w:rsidP="00DA392E">
      <w:pPr>
        <w:pStyle w:val="NormalWeb"/>
        <w:spacing w:before="0" w:beforeAutospacing="0" w:after="0" w:afterAutospacing="0"/>
        <w:ind w:firstLine="720"/>
        <w:rPr>
          <w:color w:val="0E101A"/>
          <w:sz w:val="22"/>
          <w:szCs w:val="22"/>
        </w:rPr>
      </w:pPr>
      <w:r w:rsidRPr="00DA392E">
        <w:rPr>
          <w:color w:val="0E101A"/>
          <w:sz w:val="22"/>
          <w:szCs w:val="22"/>
        </w:rPr>
        <w:t xml:space="preserve">With this newfound drive, I started my first research experience in Dr. Jayajit </w:t>
      </w:r>
      <w:proofErr w:type="spellStart"/>
      <w:r w:rsidRPr="00DA392E">
        <w:rPr>
          <w:color w:val="0E101A"/>
          <w:sz w:val="22"/>
          <w:szCs w:val="22"/>
        </w:rPr>
        <w:t>Das’</w:t>
      </w:r>
      <w:proofErr w:type="spellEnd"/>
      <w:r w:rsidRPr="00DA392E">
        <w:rPr>
          <w:color w:val="0E101A"/>
          <w:sz w:val="22"/>
          <w:szCs w:val="22"/>
        </w:rPr>
        <w:t xml:space="preserve"> lab within the Battelle Center for Mathematical Medicine.</w:t>
      </w:r>
      <w:r w:rsidR="00907E7D">
        <w:rPr>
          <w:color w:val="0E101A"/>
          <w:sz w:val="22"/>
          <w:szCs w:val="22"/>
        </w:rPr>
        <w:t xml:space="preserve"> One method</w:t>
      </w:r>
      <w:r w:rsidR="003126C8">
        <w:rPr>
          <w:color w:val="0E101A"/>
          <w:sz w:val="22"/>
          <w:szCs w:val="22"/>
        </w:rPr>
        <w:t xml:space="preserve"> for</w:t>
      </w:r>
      <w:r w:rsidR="00907E7D">
        <w:rPr>
          <w:color w:val="0E101A"/>
          <w:sz w:val="22"/>
          <w:szCs w:val="22"/>
        </w:rPr>
        <w:t xml:space="preserve"> understanding biological systems is building mechanistic models of cellular processes through systems of differential equations.</w:t>
      </w:r>
      <w:r w:rsidRPr="00DA392E">
        <w:rPr>
          <w:color w:val="0E101A"/>
          <w:sz w:val="22"/>
          <w:szCs w:val="22"/>
        </w:rPr>
        <w:t xml:space="preserve"> </w:t>
      </w:r>
      <w:r w:rsidR="00907E7D">
        <w:rPr>
          <w:color w:val="0E101A"/>
          <w:sz w:val="22"/>
          <w:szCs w:val="22"/>
        </w:rPr>
        <w:t>Such models contain any number of unknown parameters</w:t>
      </w:r>
      <w:r w:rsidR="002524DF">
        <w:rPr>
          <w:color w:val="0E101A"/>
          <w:sz w:val="22"/>
          <w:szCs w:val="22"/>
        </w:rPr>
        <w:t xml:space="preserve"> that need to be estimated given data</w:t>
      </w:r>
      <w:r w:rsidR="00907E7D">
        <w:rPr>
          <w:color w:val="0E101A"/>
          <w:sz w:val="22"/>
          <w:szCs w:val="22"/>
        </w:rPr>
        <w:t xml:space="preserve">. </w:t>
      </w:r>
      <w:r w:rsidR="002524DF">
        <w:rPr>
          <w:color w:val="0E101A"/>
          <w:sz w:val="22"/>
          <w:szCs w:val="22"/>
        </w:rPr>
        <w:t xml:space="preserve">During my time in Dr. </w:t>
      </w:r>
      <w:proofErr w:type="spellStart"/>
      <w:r w:rsidR="002524DF">
        <w:rPr>
          <w:color w:val="0E101A"/>
          <w:sz w:val="22"/>
          <w:szCs w:val="22"/>
        </w:rPr>
        <w:t>Das’</w:t>
      </w:r>
      <w:proofErr w:type="spellEnd"/>
      <w:r w:rsidR="002524DF">
        <w:rPr>
          <w:color w:val="0E101A"/>
          <w:sz w:val="22"/>
          <w:szCs w:val="22"/>
        </w:rPr>
        <w:t xml:space="preserve"> lab</w:t>
      </w:r>
      <w:r w:rsidRPr="00DA392E">
        <w:rPr>
          <w:color w:val="0E101A"/>
          <w:sz w:val="22"/>
          <w:szCs w:val="22"/>
        </w:rPr>
        <w:t>, I worked on developing parameter estimation software for</w:t>
      </w:r>
      <w:r w:rsidR="002524DF">
        <w:rPr>
          <w:color w:val="0E101A"/>
          <w:sz w:val="22"/>
          <w:szCs w:val="22"/>
        </w:rPr>
        <w:t xml:space="preserve"> single</w:t>
      </w:r>
      <w:r w:rsidR="00945F2A">
        <w:rPr>
          <w:color w:val="0E101A"/>
          <w:sz w:val="22"/>
          <w:szCs w:val="22"/>
        </w:rPr>
        <w:t>-</w:t>
      </w:r>
      <w:r w:rsidR="002524DF">
        <w:rPr>
          <w:color w:val="0E101A"/>
          <w:sz w:val="22"/>
          <w:szCs w:val="22"/>
        </w:rPr>
        <w:t>cell models</w:t>
      </w:r>
      <w:r w:rsidRPr="00DA392E">
        <w:rPr>
          <w:color w:val="0E101A"/>
          <w:sz w:val="22"/>
          <w:szCs w:val="22"/>
        </w:rPr>
        <w:t>.</w:t>
      </w:r>
      <w:r w:rsidR="00ED2055">
        <w:rPr>
          <w:color w:val="0E101A"/>
          <w:sz w:val="22"/>
          <w:szCs w:val="22"/>
        </w:rPr>
        <w:t xml:space="preserve"> Parameter estimation of single</w:t>
      </w:r>
      <w:r w:rsidR="00512D8A">
        <w:rPr>
          <w:color w:val="0E101A"/>
          <w:sz w:val="22"/>
          <w:szCs w:val="22"/>
        </w:rPr>
        <w:t>-</w:t>
      </w:r>
      <w:r w:rsidR="00ED2055">
        <w:rPr>
          <w:color w:val="0E101A"/>
          <w:sz w:val="22"/>
          <w:szCs w:val="22"/>
        </w:rPr>
        <w:t>cell data is a challenging problem as data is often noisy and</w:t>
      </w:r>
      <w:r w:rsidR="008E2BF0">
        <w:rPr>
          <w:color w:val="0E101A"/>
          <w:sz w:val="22"/>
          <w:szCs w:val="22"/>
        </w:rPr>
        <w:t xml:space="preserve"> protein abundances can</w:t>
      </w:r>
      <w:r w:rsidR="00ED2055">
        <w:rPr>
          <w:color w:val="0E101A"/>
          <w:sz w:val="22"/>
          <w:szCs w:val="22"/>
        </w:rPr>
        <w:t xml:space="preserve"> vary widely on many orders of magnitude. </w:t>
      </w:r>
      <w:r w:rsidRPr="00DA392E">
        <w:rPr>
          <w:color w:val="0E101A"/>
          <w:sz w:val="22"/>
          <w:szCs w:val="22"/>
        </w:rPr>
        <w:t xml:space="preserve">Initially, we started analyzing simulated noisy time snapshot data using a set </w:t>
      </w:r>
      <w:r w:rsidRPr="00DA392E">
        <w:rPr>
          <w:color w:val="0E101A"/>
          <w:sz w:val="22"/>
          <w:szCs w:val="22"/>
        </w:rPr>
        <w:lastRenderedPageBreak/>
        <w:t xml:space="preserve">of </w:t>
      </w:r>
      <w:r w:rsidR="00F95F4B">
        <w:rPr>
          <w:color w:val="0E101A"/>
          <w:sz w:val="22"/>
          <w:szCs w:val="22"/>
        </w:rPr>
        <w:t>known</w:t>
      </w:r>
      <w:r w:rsidRPr="00DA392E">
        <w:rPr>
          <w:color w:val="0E101A"/>
          <w:sz w:val="22"/>
          <w:szCs w:val="22"/>
        </w:rPr>
        <w:t xml:space="preserve"> parameters but later applied our method to </w:t>
      </w:r>
      <w:r w:rsidR="001C5C04">
        <w:rPr>
          <w:color w:val="0E101A"/>
          <w:sz w:val="22"/>
          <w:szCs w:val="22"/>
        </w:rPr>
        <w:t xml:space="preserve">immunological systems, specifically </w:t>
      </w:r>
      <w:r w:rsidRPr="00DA392E">
        <w:rPr>
          <w:color w:val="0E101A"/>
          <w:sz w:val="22"/>
          <w:szCs w:val="22"/>
        </w:rPr>
        <w:t>measured CD8 T cell data.</w:t>
      </w:r>
      <w:r w:rsidR="004D7C85">
        <w:rPr>
          <w:color w:val="0E101A"/>
          <w:sz w:val="22"/>
          <w:szCs w:val="22"/>
        </w:rPr>
        <w:t xml:space="preserve"> </w:t>
      </w:r>
      <w:r w:rsidRPr="00DA392E">
        <w:rPr>
          <w:color w:val="0E101A"/>
          <w:sz w:val="22"/>
          <w:szCs w:val="22"/>
        </w:rPr>
        <w:t xml:space="preserve">Through optimizing a cost function derived from the generalized method of moments with particle swarm optimization, we reproduced tight and unbiased confidence intervals around model parameters embedded in differential equations fitting the means and variances of experimental data. </w:t>
      </w:r>
      <w:r w:rsidR="005330A5">
        <w:rPr>
          <w:color w:val="0E101A"/>
          <w:sz w:val="22"/>
          <w:szCs w:val="22"/>
        </w:rPr>
        <w:t>Based on</w:t>
      </w:r>
      <w:r w:rsidRPr="00DA392E">
        <w:rPr>
          <w:color w:val="0E101A"/>
          <w:sz w:val="22"/>
          <w:szCs w:val="22"/>
        </w:rPr>
        <w:t xml:space="preserve"> this work, we submitted a manuscript</w:t>
      </w:r>
      <w:r w:rsidR="00E02D92">
        <w:rPr>
          <w:color w:val="0E101A"/>
          <w:sz w:val="22"/>
          <w:szCs w:val="22"/>
        </w:rPr>
        <w:t xml:space="preserve"> (</w:t>
      </w:r>
      <w:proofErr w:type="spellStart"/>
      <w:r w:rsidR="00E02D92">
        <w:rPr>
          <w:color w:val="0E101A"/>
          <w:sz w:val="22"/>
          <w:szCs w:val="22"/>
        </w:rPr>
        <w:t>bioRxiv</w:t>
      </w:r>
      <w:proofErr w:type="spellEnd"/>
      <w:r w:rsidR="00E02D92">
        <w:rPr>
          <w:color w:val="0E101A"/>
          <w:sz w:val="22"/>
          <w:szCs w:val="22"/>
        </w:rPr>
        <w:t xml:space="preserve"> </w:t>
      </w:r>
      <w:r w:rsidR="006C4B1D" w:rsidRPr="006C4B1D">
        <w:rPr>
          <w:rStyle w:val="highwire-cite-metadata-doi"/>
          <w:sz w:val="22"/>
          <w:szCs w:val="22"/>
        </w:rPr>
        <w:t>10.1101/2022.03.17.484491</w:t>
      </w:r>
      <w:r w:rsidR="00E02D92">
        <w:rPr>
          <w:color w:val="0E101A"/>
          <w:sz w:val="22"/>
          <w:szCs w:val="22"/>
        </w:rPr>
        <w:t>)</w:t>
      </w:r>
      <w:r w:rsidRPr="00DA392E">
        <w:rPr>
          <w:color w:val="0E101A"/>
          <w:sz w:val="22"/>
          <w:szCs w:val="22"/>
        </w:rPr>
        <w:t xml:space="preserve"> </w:t>
      </w:r>
      <w:r w:rsidR="007C48FC">
        <w:rPr>
          <w:color w:val="0E101A"/>
          <w:sz w:val="22"/>
          <w:szCs w:val="22"/>
        </w:rPr>
        <w:t>that is</w:t>
      </w:r>
      <w:r w:rsidR="00CA632F">
        <w:rPr>
          <w:color w:val="0E101A"/>
          <w:sz w:val="22"/>
          <w:szCs w:val="22"/>
        </w:rPr>
        <w:t xml:space="preserve"> currently</w:t>
      </w:r>
      <w:r w:rsidR="007C48FC">
        <w:rPr>
          <w:color w:val="0E101A"/>
          <w:sz w:val="22"/>
          <w:szCs w:val="22"/>
        </w:rPr>
        <w:t xml:space="preserve"> under review</w:t>
      </w:r>
      <w:r w:rsidR="009E2C5E">
        <w:rPr>
          <w:color w:val="0E101A"/>
          <w:sz w:val="22"/>
          <w:szCs w:val="22"/>
        </w:rPr>
        <w:t xml:space="preserve"> </w:t>
      </w:r>
      <w:r w:rsidR="00981C2B">
        <w:rPr>
          <w:color w:val="0E101A"/>
          <w:sz w:val="22"/>
          <w:szCs w:val="22"/>
        </w:rPr>
        <w:t>in</w:t>
      </w:r>
      <w:r w:rsidRPr="00DA392E">
        <w:rPr>
          <w:color w:val="0E101A"/>
          <w:sz w:val="22"/>
          <w:szCs w:val="22"/>
        </w:rPr>
        <w:t xml:space="preserve"> </w:t>
      </w:r>
      <w:r w:rsidR="00783349">
        <w:rPr>
          <w:color w:val="0E101A"/>
          <w:sz w:val="22"/>
          <w:szCs w:val="22"/>
        </w:rPr>
        <w:t>the</w:t>
      </w:r>
      <w:r w:rsidRPr="00DA392E">
        <w:rPr>
          <w:color w:val="0E101A"/>
          <w:sz w:val="22"/>
          <w:szCs w:val="22"/>
        </w:rPr>
        <w:t xml:space="preserve"> Bioinformatics</w:t>
      </w:r>
      <w:r w:rsidR="007C48FC">
        <w:rPr>
          <w:color w:val="0E101A"/>
          <w:sz w:val="22"/>
          <w:szCs w:val="22"/>
        </w:rPr>
        <w:t xml:space="preserve"> </w:t>
      </w:r>
      <w:r w:rsidR="00FD0177">
        <w:rPr>
          <w:color w:val="0E101A"/>
          <w:sz w:val="22"/>
          <w:szCs w:val="22"/>
        </w:rPr>
        <w:t xml:space="preserve">journal </w:t>
      </w:r>
      <w:r w:rsidR="007C48FC">
        <w:rPr>
          <w:color w:val="000000"/>
          <w:sz w:val="22"/>
          <w:szCs w:val="22"/>
        </w:rPr>
        <w:t xml:space="preserve">(Oxford Academic, Impact factor </w:t>
      </w:r>
      <w:r w:rsidR="007C48FC">
        <w:rPr>
          <w:color w:val="000000"/>
          <w:sz w:val="22"/>
          <w:szCs w:val="22"/>
        </w:rPr>
        <w:t>6.931</w:t>
      </w:r>
      <w:r w:rsidR="007C48FC">
        <w:rPr>
          <w:color w:val="000000"/>
          <w:sz w:val="22"/>
          <w:szCs w:val="22"/>
        </w:rPr>
        <w:t>)</w:t>
      </w:r>
      <w:r w:rsidR="007C48FC">
        <w:rPr>
          <w:color w:val="0E101A"/>
          <w:sz w:val="22"/>
          <w:szCs w:val="22"/>
        </w:rPr>
        <w:t>,</w:t>
      </w:r>
      <w:r w:rsidRPr="00DA392E">
        <w:rPr>
          <w:color w:val="0E101A"/>
          <w:sz w:val="22"/>
          <w:szCs w:val="22"/>
        </w:rPr>
        <w:t xml:space="preserve"> and</w:t>
      </w:r>
      <w:r w:rsidR="007C48FC">
        <w:rPr>
          <w:color w:val="0E101A"/>
          <w:sz w:val="22"/>
          <w:szCs w:val="22"/>
        </w:rPr>
        <w:t xml:space="preserve"> I</w:t>
      </w:r>
      <w:r w:rsidRPr="00DA392E">
        <w:rPr>
          <w:color w:val="0E101A"/>
          <w:sz w:val="22"/>
          <w:szCs w:val="22"/>
        </w:rPr>
        <w:t xml:space="preserve"> presented a poster at the 2022 q-bio conference. </w:t>
      </w:r>
      <w:r w:rsidR="004A3BD5">
        <w:rPr>
          <w:color w:val="0E101A"/>
          <w:sz w:val="22"/>
          <w:szCs w:val="22"/>
        </w:rPr>
        <w:t xml:space="preserve">In the process, </w:t>
      </w:r>
      <w:r w:rsidR="00F40CAE">
        <w:rPr>
          <w:color w:val="0E101A"/>
          <w:sz w:val="22"/>
          <w:szCs w:val="22"/>
        </w:rPr>
        <w:t>I furthered</w:t>
      </w:r>
      <w:r w:rsidR="00445A5A">
        <w:rPr>
          <w:color w:val="0E101A"/>
          <w:sz w:val="22"/>
          <w:szCs w:val="22"/>
        </w:rPr>
        <w:t xml:space="preserve"> my understanding </w:t>
      </w:r>
      <w:r w:rsidR="006F2885">
        <w:rPr>
          <w:color w:val="0E101A"/>
          <w:sz w:val="22"/>
          <w:szCs w:val="22"/>
        </w:rPr>
        <w:t>of</w:t>
      </w:r>
      <w:r w:rsidR="004A3BD5">
        <w:rPr>
          <w:color w:val="0E101A"/>
          <w:sz w:val="22"/>
          <w:szCs w:val="22"/>
        </w:rPr>
        <w:t xml:space="preserve"> </w:t>
      </w:r>
      <w:r w:rsidR="008A4F5F">
        <w:rPr>
          <w:color w:val="0E101A"/>
          <w:sz w:val="22"/>
          <w:szCs w:val="22"/>
        </w:rPr>
        <w:t>various</w:t>
      </w:r>
      <w:r w:rsidR="004A3BD5">
        <w:rPr>
          <w:color w:val="0E101A"/>
          <w:sz w:val="22"/>
          <w:szCs w:val="22"/>
        </w:rPr>
        <w:t xml:space="preserve"> statistical and computational </w:t>
      </w:r>
      <w:r w:rsidR="00B968DD">
        <w:rPr>
          <w:color w:val="0E101A"/>
          <w:sz w:val="22"/>
          <w:szCs w:val="22"/>
        </w:rPr>
        <w:t>technique</w:t>
      </w:r>
      <w:r w:rsidR="00876878">
        <w:rPr>
          <w:color w:val="0E101A"/>
          <w:sz w:val="22"/>
          <w:szCs w:val="22"/>
        </w:rPr>
        <w:t>s, especially one</w:t>
      </w:r>
      <w:r w:rsidR="00FD6A2B">
        <w:rPr>
          <w:color w:val="0E101A"/>
          <w:sz w:val="22"/>
          <w:szCs w:val="22"/>
        </w:rPr>
        <w:t>s</w:t>
      </w:r>
      <w:r w:rsidR="00876878">
        <w:rPr>
          <w:color w:val="0E101A"/>
          <w:sz w:val="22"/>
          <w:szCs w:val="22"/>
        </w:rPr>
        <w:t xml:space="preserve"> related to optimization in cellular biology</w:t>
      </w:r>
      <w:r w:rsidR="004A3BD5">
        <w:rPr>
          <w:color w:val="0E101A"/>
          <w:sz w:val="22"/>
          <w:szCs w:val="22"/>
        </w:rPr>
        <w:t xml:space="preserve">. </w:t>
      </w:r>
      <w:r w:rsidR="00653B8A">
        <w:rPr>
          <w:color w:val="0E101A"/>
          <w:sz w:val="22"/>
          <w:szCs w:val="22"/>
        </w:rPr>
        <w:t>Additionally</w:t>
      </w:r>
      <w:r w:rsidR="00EC6A7D">
        <w:rPr>
          <w:color w:val="0E101A"/>
          <w:sz w:val="22"/>
          <w:szCs w:val="22"/>
        </w:rPr>
        <w:t>, w</w:t>
      </w:r>
      <w:r w:rsidR="004D7C85" w:rsidRPr="006C4B1D">
        <w:rPr>
          <w:color w:val="0E101A"/>
          <w:sz w:val="22"/>
          <w:szCs w:val="22"/>
        </w:rPr>
        <w:t xml:space="preserve">orking with immunologists </w:t>
      </w:r>
      <w:r w:rsidR="006C4B1D" w:rsidRPr="006C4B1D">
        <w:rPr>
          <w:color w:val="0E101A"/>
          <w:sz w:val="22"/>
          <w:szCs w:val="22"/>
        </w:rPr>
        <w:t>dail</w:t>
      </w:r>
      <w:r w:rsidR="00862291">
        <w:rPr>
          <w:color w:val="0E101A"/>
          <w:sz w:val="22"/>
          <w:szCs w:val="22"/>
        </w:rPr>
        <w:t>y</w:t>
      </w:r>
      <w:r w:rsidRPr="00DA392E">
        <w:rPr>
          <w:color w:val="0E101A"/>
          <w:sz w:val="22"/>
          <w:szCs w:val="22"/>
        </w:rPr>
        <w:t xml:space="preserve"> has shown me that computational research is valuable not only for augmenting the lives of others through its applications but also can explain biological processes that may one day provide insights on how to better treat diseases that affect those like my brother.</w:t>
      </w:r>
      <w:r w:rsidR="004D7C85">
        <w:rPr>
          <w:color w:val="0E101A"/>
          <w:sz w:val="22"/>
          <w:szCs w:val="22"/>
        </w:rPr>
        <w:t xml:space="preserve"> </w:t>
      </w:r>
    </w:p>
    <w:p w14:paraId="0A728CD5" w14:textId="6AC95A94" w:rsidR="00515B86" w:rsidRDefault="00027279" w:rsidP="00EC0DD3">
      <w:pPr>
        <w:pStyle w:val="NormalWeb"/>
        <w:spacing w:before="0" w:beforeAutospacing="0" w:after="0" w:afterAutospacing="0"/>
        <w:ind w:firstLine="720"/>
        <w:rPr>
          <w:sz w:val="22"/>
          <w:szCs w:val="22"/>
        </w:rPr>
      </w:pPr>
      <w:r>
        <w:rPr>
          <w:sz w:val="22"/>
          <w:szCs w:val="22"/>
        </w:rPr>
        <w:t xml:space="preserve">I am confident that I am prepared for graduate school. From my time </w:t>
      </w:r>
      <w:r w:rsidR="000E7240">
        <w:rPr>
          <w:sz w:val="22"/>
          <w:szCs w:val="22"/>
        </w:rPr>
        <w:t>presenting in group meetings</w:t>
      </w:r>
      <w:r>
        <w:rPr>
          <w:sz w:val="22"/>
          <w:szCs w:val="22"/>
        </w:rPr>
        <w:t>, I understand the value of effective communication.</w:t>
      </w:r>
      <w:r w:rsidR="00FB12FB">
        <w:rPr>
          <w:sz w:val="22"/>
          <w:szCs w:val="22"/>
        </w:rPr>
        <w:t xml:space="preserve"> By e</w:t>
      </w:r>
      <w:r>
        <w:rPr>
          <w:sz w:val="22"/>
          <w:szCs w:val="22"/>
        </w:rPr>
        <w:t>xperienc</w:t>
      </w:r>
      <w:r w:rsidR="00294F00">
        <w:rPr>
          <w:sz w:val="22"/>
          <w:szCs w:val="22"/>
        </w:rPr>
        <w:t>ing</w:t>
      </w:r>
      <w:r>
        <w:rPr>
          <w:sz w:val="22"/>
          <w:szCs w:val="22"/>
        </w:rPr>
        <w:t xml:space="preserve"> major setbacks in</w:t>
      </w:r>
      <w:r w:rsidR="00294F00">
        <w:rPr>
          <w:sz w:val="22"/>
          <w:szCs w:val="22"/>
        </w:rPr>
        <w:t xml:space="preserve"> my</w:t>
      </w:r>
      <w:r>
        <w:rPr>
          <w:sz w:val="22"/>
          <w:szCs w:val="22"/>
        </w:rPr>
        <w:t xml:space="preserve"> research projects</w:t>
      </w:r>
      <w:r w:rsidR="008355D5">
        <w:rPr>
          <w:sz w:val="22"/>
          <w:szCs w:val="22"/>
        </w:rPr>
        <w:t>, I</w:t>
      </w:r>
      <w:r>
        <w:rPr>
          <w:sz w:val="22"/>
          <w:szCs w:val="22"/>
        </w:rPr>
        <w:t xml:space="preserve"> </w:t>
      </w:r>
      <w:r w:rsidR="00E82903">
        <w:rPr>
          <w:sz w:val="22"/>
          <w:szCs w:val="22"/>
        </w:rPr>
        <w:t xml:space="preserve">now </w:t>
      </w:r>
      <w:r>
        <w:rPr>
          <w:sz w:val="22"/>
          <w:szCs w:val="22"/>
        </w:rPr>
        <w:t xml:space="preserve">understand the value of </w:t>
      </w:r>
      <w:r w:rsidR="004156C9">
        <w:rPr>
          <w:sz w:val="22"/>
          <w:szCs w:val="22"/>
        </w:rPr>
        <w:t>resiliency as well as the lessons that come from failure</w:t>
      </w:r>
      <w:r>
        <w:rPr>
          <w:sz w:val="22"/>
          <w:szCs w:val="22"/>
        </w:rPr>
        <w:t xml:space="preserve">. </w:t>
      </w:r>
      <w:r w:rsidR="008007C8">
        <w:rPr>
          <w:sz w:val="22"/>
          <w:szCs w:val="22"/>
        </w:rPr>
        <w:t xml:space="preserve">I believe I have the skillset and growth mindset required for success in research. </w:t>
      </w:r>
      <w:r>
        <w:rPr>
          <w:sz w:val="22"/>
          <w:szCs w:val="22"/>
        </w:rPr>
        <w:t>It is from</w:t>
      </w:r>
      <w:r w:rsidR="00441190">
        <w:rPr>
          <w:sz w:val="22"/>
          <w:szCs w:val="22"/>
        </w:rPr>
        <w:t xml:space="preserve"> </w:t>
      </w:r>
      <w:r>
        <w:rPr>
          <w:sz w:val="22"/>
          <w:szCs w:val="22"/>
        </w:rPr>
        <w:t>these fulfilling yet challenging experiences that I am emboldened today to pursue a Ph.D. in machine learning.</w:t>
      </w:r>
    </w:p>
    <w:p w14:paraId="089EE8B2" w14:textId="77777777" w:rsidR="00EC0DD3" w:rsidRPr="00761D25" w:rsidRDefault="00EC0DD3" w:rsidP="00EC0DD3">
      <w:pPr>
        <w:pStyle w:val="NormalWeb"/>
        <w:spacing w:before="0" w:beforeAutospacing="0" w:after="0" w:afterAutospacing="0"/>
        <w:ind w:firstLine="720"/>
        <w:rPr>
          <w:sz w:val="22"/>
          <w:szCs w:val="22"/>
        </w:rPr>
      </w:pPr>
    </w:p>
    <w:p w14:paraId="0D0E190C" w14:textId="59EDAAAB" w:rsidR="005148D5" w:rsidRPr="00D55DE4" w:rsidRDefault="006252FA" w:rsidP="00ED18E7">
      <w:pPr>
        <w:pStyle w:val="NoSpacing"/>
        <w:rPr>
          <w:rFonts w:ascii="Times New Roman" w:hAnsi="Times New Roman" w:cs="Times New Roman"/>
          <w:b/>
        </w:rPr>
      </w:pPr>
      <w:r w:rsidRPr="00D55DE4">
        <w:rPr>
          <w:rFonts w:ascii="Times New Roman" w:hAnsi="Times New Roman" w:cs="Times New Roman"/>
          <w:b/>
        </w:rPr>
        <w:t>Broader Impacts</w:t>
      </w:r>
      <w:r w:rsidR="001E1978">
        <w:rPr>
          <w:rFonts w:ascii="Times New Roman" w:hAnsi="Times New Roman" w:cs="Times New Roman"/>
          <w:b/>
        </w:rPr>
        <w:t xml:space="preserve"> and Future Goals</w:t>
      </w:r>
      <w:r w:rsidR="004556DE" w:rsidRPr="00D55DE4">
        <w:rPr>
          <w:rFonts w:ascii="Times New Roman" w:hAnsi="Times New Roman" w:cs="Times New Roman"/>
          <w:b/>
        </w:rPr>
        <w:t xml:space="preserve"> </w:t>
      </w:r>
    </w:p>
    <w:p w14:paraId="5E57402B" w14:textId="1601BAC1" w:rsidR="001E1978" w:rsidRPr="001A0955" w:rsidRDefault="001E1978" w:rsidP="001E1978">
      <w:pPr>
        <w:pStyle w:val="NormalWeb"/>
        <w:spacing w:before="0" w:beforeAutospacing="0" w:after="0" w:afterAutospacing="0"/>
        <w:ind w:firstLine="720"/>
        <w:rPr>
          <w:sz w:val="22"/>
          <w:szCs w:val="22"/>
        </w:rPr>
      </w:pPr>
      <w:r w:rsidRPr="001A0955">
        <w:rPr>
          <w:color w:val="0E101A"/>
          <w:sz w:val="22"/>
          <w:szCs w:val="22"/>
        </w:rPr>
        <w:t xml:space="preserve">For my ongoing honors senior thesis, I am exploring the idea of a model-data commons with Dr. Christopher Stewart’s </w:t>
      </w:r>
      <w:proofErr w:type="spellStart"/>
      <w:r w:rsidRPr="001A0955">
        <w:rPr>
          <w:color w:val="0E101A"/>
          <w:sz w:val="22"/>
          <w:szCs w:val="22"/>
        </w:rPr>
        <w:t>ReRout</w:t>
      </w:r>
      <w:proofErr w:type="spellEnd"/>
      <w:r w:rsidRPr="001A0955">
        <w:rPr>
          <w:color w:val="0E101A"/>
          <w:sz w:val="22"/>
          <w:szCs w:val="22"/>
        </w:rPr>
        <w:t xml:space="preserve"> lab. Working with another undergraduate student, we benchmarked vision models and optimization heuristics such as Particle Swarm Optimization against multiple datasets, showing that model performance and their respective rankings are heavily data dependent. Thus far, we have submitted a benchmarking paper on </w:t>
      </w:r>
      <w:proofErr w:type="spellStart"/>
      <w:r w:rsidRPr="001A0955">
        <w:rPr>
          <w:color w:val="0E101A"/>
          <w:sz w:val="22"/>
          <w:szCs w:val="22"/>
        </w:rPr>
        <w:t>arXiv</w:t>
      </w:r>
      <w:proofErr w:type="spellEnd"/>
      <w:r w:rsidRPr="001A0955">
        <w:rPr>
          <w:color w:val="0E101A"/>
          <w:sz w:val="22"/>
          <w:szCs w:val="22"/>
        </w:rPr>
        <w:t xml:space="preserve">, which aims to justify why a model commons is necessary as artificial intelligence expands into other fields. We hope to continue exploring many other </w:t>
      </w:r>
      <w:r w:rsidR="00D33D48" w:rsidRPr="001A0955">
        <w:rPr>
          <w:color w:val="0E101A"/>
          <w:sz w:val="22"/>
          <w:szCs w:val="22"/>
        </w:rPr>
        <w:t xml:space="preserve">interdisciplinary </w:t>
      </w:r>
      <w:r w:rsidRPr="001A0955">
        <w:rPr>
          <w:color w:val="0E101A"/>
          <w:sz w:val="22"/>
          <w:szCs w:val="22"/>
        </w:rPr>
        <w:t>machine learning</w:t>
      </w:r>
      <w:r w:rsidR="000300EF">
        <w:rPr>
          <w:color w:val="0E101A"/>
          <w:sz w:val="22"/>
          <w:szCs w:val="22"/>
        </w:rPr>
        <w:t xml:space="preserve"> </w:t>
      </w:r>
      <w:r w:rsidRPr="001A0955">
        <w:rPr>
          <w:color w:val="0E101A"/>
          <w:sz w:val="22"/>
          <w:szCs w:val="22"/>
        </w:rPr>
        <w:t xml:space="preserve">related questions during my last year at Ohio State, especially ones related to </w:t>
      </w:r>
      <w:r w:rsidR="00E02D92">
        <w:rPr>
          <w:color w:val="0E101A"/>
          <w:sz w:val="22"/>
          <w:szCs w:val="22"/>
        </w:rPr>
        <w:t xml:space="preserve">cell </w:t>
      </w:r>
      <w:r w:rsidRPr="001A0955">
        <w:rPr>
          <w:color w:val="0E101A"/>
          <w:sz w:val="22"/>
          <w:szCs w:val="22"/>
        </w:rPr>
        <w:t>modeling. </w:t>
      </w:r>
    </w:p>
    <w:p w14:paraId="54459F04" w14:textId="27172939" w:rsidR="001E1978" w:rsidRPr="001A0955" w:rsidRDefault="001E1978" w:rsidP="001E1978">
      <w:pPr>
        <w:pStyle w:val="NormalWeb"/>
        <w:spacing w:before="0" w:beforeAutospacing="0" w:after="0" w:afterAutospacing="0"/>
        <w:ind w:firstLine="720"/>
        <w:rPr>
          <w:sz w:val="22"/>
          <w:szCs w:val="22"/>
        </w:rPr>
      </w:pPr>
      <w:r w:rsidRPr="001A0955">
        <w:rPr>
          <w:color w:val="0E101A"/>
          <w:sz w:val="22"/>
          <w:szCs w:val="22"/>
        </w:rPr>
        <w:t xml:space="preserve">My time in Dr. </w:t>
      </w:r>
      <w:proofErr w:type="spellStart"/>
      <w:r w:rsidRPr="001A0955">
        <w:rPr>
          <w:color w:val="0E101A"/>
          <w:sz w:val="22"/>
          <w:szCs w:val="22"/>
        </w:rPr>
        <w:t>Das’</w:t>
      </w:r>
      <w:proofErr w:type="spellEnd"/>
      <w:r w:rsidRPr="001A0955">
        <w:rPr>
          <w:color w:val="0E101A"/>
          <w:sz w:val="22"/>
          <w:szCs w:val="22"/>
        </w:rPr>
        <w:t xml:space="preserve"> cancer research lab and Dr. Stewart’s </w:t>
      </w:r>
      <w:proofErr w:type="spellStart"/>
      <w:r w:rsidRPr="001A0955">
        <w:rPr>
          <w:color w:val="0E101A"/>
          <w:sz w:val="22"/>
          <w:szCs w:val="22"/>
        </w:rPr>
        <w:t>ReRout</w:t>
      </w:r>
      <w:proofErr w:type="spellEnd"/>
      <w:r w:rsidRPr="001A0955">
        <w:rPr>
          <w:color w:val="0E101A"/>
          <w:sz w:val="22"/>
          <w:szCs w:val="22"/>
        </w:rPr>
        <w:t xml:space="preserve"> lab has furthered my interest in machine learning model interpretability and </w:t>
      </w:r>
      <w:proofErr w:type="spellStart"/>
      <w:r w:rsidRPr="001A0955">
        <w:rPr>
          <w:color w:val="0E101A"/>
          <w:sz w:val="22"/>
          <w:szCs w:val="22"/>
        </w:rPr>
        <w:t>explainability</w:t>
      </w:r>
      <w:proofErr w:type="spellEnd"/>
      <w:r w:rsidRPr="001A0955">
        <w:rPr>
          <w:color w:val="0E101A"/>
          <w:sz w:val="22"/>
          <w:szCs w:val="22"/>
        </w:rPr>
        <w:t>, especially around</w:t>
      </w:r>
      <w:r w:rsidRPr="001A0955">
        <w:rPr>
          <w:color w:val="0E101A"/>
          <w:sz w:val="22"/>
          <w:szCs w:val="22"/>
        </w:rPr>
        <w:t xml:space="preserve"> its</w:t>
      </w:r>
      <w:r w:rsidRPr="001A0955">
        <w:rPr>
          <w:color w:val="0E101A"/>
          <w:sz w:val="22"/>
          <w:szCs w:val="22"/>
        </w:rPr>
        <w:t xml:space="preserve"> interdisciplinary application towards the physical sciences. As datasets drastically increase in dimension and scale as seen in Imaging Mass Cytometry datasets, conventional mechanistic modeling techniques may not fully discern the complex relationships embedded within them. On the other hand, machine learning techniques are well-suited for discovering high</w:t>
      </w:r>
      <w:r w:rsidR="00FC14D3">
        <w:rPr>
          <w:color w:val="0E101A"/>
          <w:sz w:val="22"/>
          <w:szCs w:val="22"/>
        </w:rPr>
        <w:t>-</w:t>
      </w:r>
      <w:r w:rsidRPr="001A0955">
        <w:rPr>
          <w:color w:val="0E101A"/>
          <w:sz w:val="22"/>
          <w:szCs w:val="22"/>
        </w:rPr>
        <w:t xml:space="preserve">dimensional patterns within datasets, but often due to their “black box” nature, fail to provide the </w:t>
      </w:r>
      <w:proofErr w:type="spellStart"/>
      <w:r w:rsidRPr="001A0955">
        <w:rPr>
          <w:color w:val="0E101A"/>
          <w:sz w:val="22"/>
          <w:szCs w:val="22"/>
        </w:rPr>
        <w:t>explainability</w:t>
      </w:r>
      <w:proofErr w:type="spellEnd"/>
      <w:r w:rsidRPr="001A0955">
        <w:rPr>
          <w:color w:val="0E101A"/>
          <w:sz w:val="22"/>
          <w:szCs w:val="22"/>
        </w:rPr>
        <w:t xml:space="preserve"> needed for scientific progress. Pursuing a Ph.D. in machine learning would allow me to pursue this interest at the highest level and build the framework for interpretable artificial intelligence in the biological sciences. Specifically, I would love to work with Dr. Jian Ma </w:t>
      </w:r>
      <w:r w:rsidR="00FE3B63">
        <w:rPr>
          <w:color w:val="0E101A"/>
          <w:sz w:val="22"/>
          <w:szCs w:val="22"/>
        </w:rPr>
        <w:t xml:space="preserve">at Carnegie Mellon University </w:t>
      </w:r>
      <w:r w:rsidRPr="001A0955">
        <w:rPr>
          <w:color w:val="0E101A"/>
          <w:sz w:val="22"/>
          <w:szCs w:val="22"/>
        </w:rPr>
        <w:t xml:space="preserve">and his work in model interpretability, especially in uncovering hidden and higher-order interactions in human genomics with the use of graph neural networks. I would also be honored to work with Dr. </w:t>
      </w:r>
      <w:proofErr w:type="spellStart"/>
      <w:r w:rsidRPr="001A0955">
        <w:rPr>
          <w:color w:val="0E101A"/>
          <w:sz w:val="22"/>
          <w:szCs w:val="22"/>
        </w:rPr>
        <w:t>Ameet</w:t>
      </w:r>
      <w:proofErr w:type="spellEnd"/>
      <w:r w:rsidRPr="001A0955">
        <w:rPr>
          <w:color w:val="0E101A"/>
          <w:sz w:val="22"/>
          <w:szCs w:val="22"/>
        </w:rPr>
        <w:t xml:space="preserve"> Talwalkar and his studies in model interpretability, as defined in his recent ACM paper </w:t>
      </w:r>
      <w:r w:rsidRPr="001A0955">
        <w:rPr>
          <w:i/>
          <w:iCs/>
          <w:color w:val="0E101A"/>
          <w:sz w:val="22"/>
          <w:szCs w:val="22"/>
        </w:rPr>
        <w:t>Interpretable Machine Learning: Moving From Mythos to Diagnostics</w:t>
      </w:r>
      <w:r w:rsidRPr="001A0955">
        <w:rPr>
          <w:color w:val="0E101A"/>
          <w:sz w:val="22"/>
          <w:szCs w:val="22"/>
        </w:rPr>
        <w:t>. In a more general sense, I am very excited about the applications of machine learning, and more specifically deep learning, in interdisciplinary fields</w:t>
      </w:r>
      <w:r w:rsidRPr="001A0955">
        <w:rPr>
          <w:b/>
          <w:bCs/>
          <w:color w:val="0E101A"/>
          <w:sz w:val="22"/>
          <w:szCs w:val="22"/>
        </w:rPr>
        <w:t xml:space="preserve">. </w:t>
      </w:r>
      <w:r w:rsidRPr="001A0955">
        <w:rPr>
          <w:color w:val="0E101A"/>
          <w:sz w:val="22"/>
          <w:szCs w:val="22"/>
        </w:rPr>
        <w:t> </w:t>
      </w:r>
    </w:p>
    <w:p w14:paraId="0DF23DCA" w14:textId="77777777" w:rsidR="001E1978" w:rsidRPr="001A0955" w:rsidRDefault="001E1978" w:rsidP="001E1978">
      <w:pPr>
        <w:pStyle w:val="NormalWeb"/>
        <w:spacing w:before="0" w:beforeAutospacing="0" w:after="0" w:afterAutospacing="0"/>
        <w:rPr>
          <w:sz w:val="22"/>
          <w:szCs w:val="22"/>
        </w:rPr>
      </w:pPr>
      <w:r w:rsidRPr="001A0955">
        <w:rPr>
          <w:color w:val="0E101A"/>
          <w:sz w:val="22"/>
          <w:szCs w:val="22"/>
        </w:rPr>
        <w:t>     In addition to my research interests, my experiences as a teaching assistant and an undergraduate ambassador for high school STEM outreach efforts have instilled a desire to pursue further opportunities in mentorship. As the famous physicist Richard Feynman shared, “If you cannot explain something in simple terms, you don't understand it.” Breaking down complex coding concepts into digestible chunks for first-time coders was not only emotionally fulfilling but also refined my basic coding skills. Similarly, presenting the amazing applications of machine learning research in front of high schoolers and seeing their eyes light up has reinforced my desire to pursue a Ph.D. After graduate school, I hope to one day mentor others while pursuing research in an academic setting toward professorship.</w:t>
      </w:r>
    </w:p>
    <w:p w14:paraId="7D52F68F" w14:textId="77777777" w:rsidR="00A539CE" w:rsidRPr="00D55DE4" w:rsidRDefault="00A539CE" w:rsidP="005148D5">
      <w:pPr>
        <w:pStyle w:val="NoSpacing"/>
        <w:rPr>
          <w:rFonts w:ascii="Times New Roman" w:hAnsi="Times New Roman" w:cs="Times New Roman"/>
        </w:rPr>
      </w:pPr>
    </w:p>
    <w:sectPr w:rsidR="00A539CE" w:rsidRPr="00D55D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829D8" w14:textId="77777777" w:rsidR="002352FE" w:rsidRDefault="002352FE" w:rsidP="00E111C3">
      <w:pPr>
        <w:spacing w:after="0" w:line="240" w:lineRule="auto"/>
      </w:pPr>
      <w:r>
        <w:separator/>
      </w:r>
    </w:p>
  </w:endnote>
  <w:endnote w:type="continuationSeparator" w:id="0">
    <w:p w14:paraId="375FE9ED" w14:textId="77777777" w:rsidR="002352FE" w:rsidRDefault="002352FE" w:rsidP="00E11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AD3C9" w14:textId="77777777" w:rsidR="002352FE" w:rsidRDefault="002352FE" w:rsidP="00E111C3">
      <w:pPr>
        <w:spacing w:after="0" w:line="240" w:lineRule="auto"/>
      </w:pPr>
      <w:r>
        <w:separator/>
      </w:r>
    </w:p>
  </w:footnote>
  <w:footnote w:type="continuationSeparator" w:id="0">
    <w:p w14:paraId="479C01AC" w14:textId="77777777" w:rsidR="002352FE" w:rsidRDefault="002352FE" w:rsidP="00E111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92E"/>
    <w:rsid w:val="000007EF"/>
    <w:rsid w:val="00002401"/>
    <w:rsid w:val="00016696"/>
    <w:rsid w:val="00027279"/>
    <w:rsid w:val="000300EF"/>
    <w:rsid w:val="00033179"/>
    <w:rsid w:val="00035707"/>
    <w:rsid w:val="00047846"/>
    <w:rsid w:val="00062734"/>
    <w:rsid w:val="000B7003"/>
    <w:rsid w:val="000B72E6"/>
    <w:rsid w:val="000C5E4D"/>
    <w:rsid w:val="000D26CF"/>
    <w:rsid w:val="000E7240"/>
    <w:rsid w:val="000F1F72"/>
    <w:rsid w:val="001300BE"/>
    <w:rsid w:val="00135EA5"/>
    <w:rsid w:val="001478C9"/>
    <w:rsid w:val="0018587B"/>
    <w:rsid w:val="001901F6"/>
    <w:rsid w:val="001A0955"/>
    <w:rsid w:val="001B2487"/>
    <w:rsid w:val="001C1FD9"/>
    <w:rsid w:val="001C4559"/>
    <w:rsid w:val="001C5C04"/>
    <w:rsid w:val="001D40E8"/>
    <w:rsid w:val="001E1978"/>
    <w:rsid w:val="001F0156"/>
    <w:rsid w:val="001F1CB1"/>
    <w:rsid w:val="00204B93"/>
    <w:rsid w:val="002160FD"/>
    <w:rsid w:val="00217411"/>
    <w:rsid w:val="002352FE"/>
    <w:rsid w:val="002524DF"/>
    <w:rsid w:val="002659CE"/>
    <w:rsid w:val="00294F00"/>
    <w:rsid w:val="002A6FF6"/>
    <w:rsid w:val="002F1E53"/>
    <w:rsid w:val="002F7630"/>
    <w:rsid w:val="00302946"/>
    <w:rsid w:val="003126C8"/>
    <w:rsid w:val="00323E9D"/>
    <w:rsid w:val="00324B73"/>
    <w:rsid w:val="0034096F"/>
    <w:rsid w:val="0034401C"/>
    <w:rsid w:val="00345FBD"/>
    <w:rsid w:val="0035084E"/>
    <w:rsid w:val="00373B0B"/>
    <w:rsid w:val="003777FD"/>
    <w:rsid w:val="00382570"/>
    <w:rsid w:val="003C354B"/>
    <w:rsid w:val="003D3CD7"/>
    <w:rsid w:val="003D5B46"/>
    <w:rsid w:val="004136E4"/>
    <w:rsid w:val="00413C25"/>
    <w:rsid w:val="004156C9"/>
    <w:rsid w:val="00441190"/>
    <w:rsid w:val="00443E36"/>
    <w:rsid w:val="00445A5A"/>
    <w:rsid w:val="004556DE"/>
    <w:rsid w:val="004824F9"/>
    <w:rsid w:val="004840F7"/>
    <w:rsid w:val="00486062"/>
    <w:rsid w:val="00492109"/>
    <w:rsid w:val="004A1E0E"/>
    <w:rsid w:val="004A3BD5"/>
    <w:rsid w:val="004A68F3"/>
    <w:rsid w:val="004D7C85"/>
    <w:rsid w:val="004E14F9"/>
    <w:rsid w:val="0050651A"/>
    <w:rsid w:val="00512D8A"/>
    <w:rsid w:val="005148D5"/>
    <w:rsid w:val="00514B9B"/>
    <w:rsid w:val="00515B86"/>
    <w:rsid w:val="0052560E"/>
    <w:rsid w:val="005330A5"/>
    <w:rsid w:val="00550CBA"/>
    <w:rsid w:val="005A0DE3"/>
    <w:rsid w:val="005C0766"/>
    <w:rsid w:val="005E72AD"/>
    <w:rsid w:val="006132D0"/>
    <w:rsid w:val="006157FD"/>
    <w:rsid w:val="006221F5"/>
    <w:rsid w:val="006252FA"/>
    <w:rsid w:val="00630018"/>
    <w:rsid w:val="00630869"/>
    <w:rsid w:val="006315F9"/>
    <w:rsid w:val="00634899"/>
    <w:rsid w:val="0063611E"/>
    <w:rsid w:val="00653B8A"/>
    <w:rsid w:val="0068513E"/>
    <w:rsid w:val="006C326E"/>
    <w:rsid w:val="006C4B1D"/>
    <w:rsid w:val="006F2885"/>
    <w:rsid w:val="00713EAF"/>
    <w:rsid w:val="00725B9A"/>
    <w:rsid w:val="00761D25"/>
    <w:rsid w:val="00783349"/>
    <w:rsid w:val="007A3C2E"/>
    <w:rsid w:val="007A4F93"/>
    <w:rsid w:val="007A532B"/>
    <w:rsid w:val="007A5D5E"/>
    <w:rsid w:val="007C48FC"/>
    <w:rsid w:val="008007C8"/>
    <w:rsid w:val="0080605C"/>
    <w:rsid w:val="008355D5"/>
    <w:rsid w:val="00835FE6"/>
    <w:rsid w:val="00852245"/>
    <w:rsid w:val="0085350B"/>
    <w:rsid w:val="00861701"/>
    <w:rsid w:val="00862291"/>
    <w:rsid w:val="00866680"/>
    <w:rsid w:val="008718C5"/>
    <w:rsid w:val="00876878"/>
    <w:rsid w:val="008A4F5F"/>
    <w:rsid w:val="008B3070"/>
    <w:rsid w:val="008C44F6"/>
    <w:rsid w:val="008D4484"/>
    <w:rsid w:val="008E2BF0"/>
    <w:rsid w:val="008E350B"/>
    <w:rsid w:val="008E355E"/>
    <w:rsid w:val="00907E7D"/>
    <w:rsid w:val="009311E6"/>
    <w:rsid w:val="00945460"/>
    <w:rsid w:val="00945F2A"/>
    <w:rsid w:val="00947D8F"/>
    <w:rsid w:val="00981C2B"/>
    <w:rsid w:val="00997433"/>
    <w:rsid w:val="009A78BE"/>
    <w:rsid w:val="009C1A24"/>
    <w:rsid w:val="009C1C77"/>
    <w:rsid w:val="009E2C5E"/>
    <w:rsid w:val="00A36350"/>
    <w:rsid w:val="00A539CE"/>
    <w:rsid w:val="00A54071"/>
    <w:rsid w:val="00A8206A"/>
    <w:rsid w:val="00A85260"/>
    <w:rsid w:val="00A86739"/>
    <w:rsid w:val="00AB1DF7"/>
    <w:rsid w:val="00AB36E9"/>
    <w:rsid w:val="00AC732D"/>
    <w:rsid w:val="00AD4866"/>
    <w:rsid w:val="00AE27C7"/>
    <w:rsid w:val="00AF6380"/>
    <w:rsid w:val="00B02F89"/>
    <w:rsid w:val="00B43E09"/>
    <w:rsid w:val="00B65153"/>
    <w:rsid w:val="00B92781"/>
    <w:rsid w:val="00B968DD"/>
    <w:rsid w:val="00BA1D30"/>
    <w:rsid w:val="00BB00C2"/>
    <w:rsid w:val="00BD44D7"/>
    <w:rsid w:val="00BE6997"/>
    <w:rsid w:val="00C07CF8"/>
    <w:rsid w:val="00C121FC"/>
    <w:rsid w:val="00C406F4"/>
    <w:rsid w:val="00C57965"/>
    <w:rsid w:val="00C64078"/>
    <w:rsid w:val="00C76DB2"/>
    <w:rsid w:val="00C86EDF"/>
    <w:rsid w:val="00CA30F1"/>
    <w:rsid w:val="00CA632F"/>
    <w:rsid w:val="00CD0288"/>
    <w:rsid w:val="00CD7275"/>
    <w:rsid w:val="00D10640"/>
    <w:rsid w:val="00D211D3"/>
    <w:rsid w:val="00D21FC9"/>
    <w:rsid w:val="00D31007"/>
    <w:rsid w:val="00D33D48"/>
    <w:rsid w:val="00D45838"/>
    <w:rsid w:val="00D46F2F"/>
    <w:rsid w:val="00D505B1"/>
    <w:rsid w:val="00D51292"/>
    <w:rsid w:val="00D55DE4"/>
    <w:rsid w:val="00D61D32"/>
    <w:rsid w:val="00D7510D"/>
    <w:rsid w:val="00D91560"/>
    <w:rsid w:val="00DA392E"/>
    <w:rsid w:val="00DC72A8"/>
    <w:rsid w:val="00DE47C4"/>
    <w:rsid w:val="00DE50A0"/>
    <w:rsid w:val="00E02D92"/>
    <w:rsid w:val="00E066A4"/>
    <w:rsid w:val="00E111C3"/>
    <w:rsid w:val="00E24D7B"/>
    <w:rsid w:val="00E801D3"/>
    <w:rsid w:val="00E81D12"/>
    <w:rsid w:val="00E82903"/>
    <w:rsid w:val="00E92248"/>
    <w:rsid w:val="00E95AD7"/>
    <w:rsid w:val="00EB10F6"/>
    <w:rsid w:val="00EB53EE"/>
    <w:rsid w:val="00EC0DD3"/>
    <w:rsid w:val="00EC6A7D"/>
    <w:rsid w:val="00EC6DB1"/>
    <w:rsid w:val="00ED18E7"/>
    <w:rsid w:val="00ED2055"/>
    <w:rsid w:val="00F14F51"/>
    <w:rsid w:val="00F26AEA"/>
    <w:rsid w:val="00F349EF"/>
    <w:rsid w:val="00F40CAE"/>
    <w:rsid w:val="00F5486A"/>
    <w:rsid w:val="00F61654"/>
    <w:rsid w:val="00F712D7"/>
    <w:rsid w:val="00F95F4B"/>
    <w:rsid w:val="00F96285"/>
    <w:rsid w:val="00FA3337"/>
    <w:rsid w:val="00FA5479"/>
    <w:rsid w:val="00FB12FB"/>
    <w:rsid w:val="00FC14D3"/>
    <w:rsid w:val="00FC18B7"/>
    <w:rsid w:val="00FD0177"/>
    <w:rsid w:val="00FD5143"/>
    <w:rsid w:val="00FD6A2B"/>
    <w:rsid w:val="00FE3B63"/>
    <w:rsid w:val="00FF3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79B73B"/>
  <w15:chartTrackingRefBased/>
  <w15:docId w15:val="{2B7CC89D-6CD6-4789-8F35-ECBB3AAFF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1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1C3"/>
  </w:style>
  <w:style w:type="paragraph" w:styleId="Footer">
    <w:name w:val="footer"/>
    <w:basedOn w:val="Normal"/>
    <w:link w:val="FooterChar"/>
    <w:uiPriority w:val="99"/>
    <w:unhideWhenUsed/>
    <w:rsid w:val="00E11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1C3"/>
  </w:style>
  <w:style w:type="paragraph" w:styleId="NoSpacing">
    <w:name w:val="No Spacing"/>
    <w:uiPriority w:val="1"/>
    <w:qFormat/>
    <w:rsid w:val="00D7510D"/>
    <w:pPr>
      <w:spacing w:after="0" w:line="240" w:lineRule="auto"/>
    </w:pPr>
  </w:style>
  <w:style w:type="paragraph" w:styleId="BalloonText">
    <w:name w:val="Balloon Text"/>
    <w:basedOn w:val="Normal"/>
    <w:link w:val="BalloonTextChar"/>
    <w:uiPriority w:val="99"/>
    <w:semiHidden/>
    <w:unhideWhenUsed/>
    <w:rsid w:val="001858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587B"/>
    <w:rPr>
      <w:rFonts w:ascii="Segoe UI" w:hAnsi="Segoe UI" w:cs="Segoe UI"/>
      <w:sz w:val="18"/>
      <w:szCs w:val="18"/>
    </w:rPr>
  </w:style>
  <w:style w:type="paragraph" w:styleId="NormalWeb">
    <w:name w:val="Normal (Web)"/>
    <w:basedOn w:val="Normal"/>
    <w:uiPriority w:val="99"/>
    <w:semiHidden/>
    <w:unhideWhenUsed/>
    <w:rsid w:val="00DA39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wire-cite-metadata-doi">
    <w:name w:val="highwire-cite-metadata-doi"/>
    <w:basedOn w:val="DefaultParagraphFont"/>
    <w:rsid w:val="006C4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68183">
      <w:bodyDiv w:val="1"/>
      <w:marLeft w:val="0"/>
      <w:marRight w:val="0"/>
      <w:marTop w:val="0"/>
      <w:marBottom w:val="0"/>
      <w:divBdr>
        <w:top w:val="none" w:sz="0" w:space="0" w:color="auto"/>
        <w:left w:val="none" w:sz="0" w:space="0" w:color="auto"/>
        <w:bottom w:val="none" w:sz="0" w:space="0" w:color="auto"/>
        <w:right w:val="none" w:sz="0" w:space="0" w:color="auto"/>
      </w:divBdr>
    </w:div>
    <w:div w:id="1306619904">
      <w:bodyDiv w:val="1"/>
      <w:marLeft w:val="0"/>
      <w:marRight w:val="0"/>
      <w:marTop w:val="0"/>
      <w:marBottom w:val="0"/>
      <w:divBdr>
        <w:top w:val="none" w:sz="0" w:space="0" w:color="auto"/>
        <w:left w:val="none" w:sz="0" w:space="0" w:color="auto"/>
        <w:bottom w:val="none" w:sz="0" w:space="0" w:color="auto"/>
        <w:right w:val="none" w:sz="0" w:space="0" w:color="auto"/>
      </w:divBdr>
    </w:div>
    <w:div w:id="145197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nwu\Downloads\GRFP_Personal_State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GRFP_Personal_Statement_Template.dotx</Template>
  <TotalTime>709</TotalTime>
  <Pages>2</Pages>
  <Words>1416</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Wu</dc:creator>
  <cp:keywords/>
  <dc:description/>
  <cp:lastModifiedBy>Wu, John</cp:lastModifiedBy>
  <cp:revision>155</cp:revision>
  <cp:lastPrinted>2022-10-18T01:00:00Z</cp:lastPrinted>
  <dcterms:created xsi:type="dcterms:W3CDTF">2022-10-17T13:10:00Z</dcterms:created>
  <dcterms:modified xsi:type="dcterms:W3CDTF">2022-10-18T01:01:00Z</dcterms:modified>
</cp:coreProperties>
</file>